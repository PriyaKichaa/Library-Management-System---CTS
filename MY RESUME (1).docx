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F4122" w14:textId="04D023D5" w:rsidR="0084569D" w:rsidRDefault="002234BD" w:rsidP="0084569D">
      <w:pPr>
        <w:pStyle w:val="Image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E1442A" wp14:editId="484F7D3A">
                <wp:simplePos x="0" y="0"/>
                <wp:positionH relativeFrom="column">
                  <wp:posOffset>-787400</wp:posOffset>
                </wp:positionH>
                <wp:positionV relativeFrom="paragraph">
                  <wp:posOffset>-590550</wp:posOffset>
                </wp:positionV>
                <wp:extent cx="7924800" cy="2057400"/>
                <wp:effectExtent l="0" t="0" r="0" b="0"/>
                <wp:wrapNone/>
                <wp:docPr id="10353379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0" cy="2057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56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F96F2C" w14:textId="77777777" w:rsidR="002234BD" w:rsidRDefault="002234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144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2pt;margin-top:-46.5pt;width:624pt;height:16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" fillcolor="#cfd4e0 [660]" stroked="f" strokeweight=".5pt">
                <v:fill opacity="36751f"/>
                <v:textbox>
                  <w:txbxContent>
                    <w:p w14:paraId="18F96F2C" w14:textId="77777777" w:rsidR="002234BD" w:rsidRDefault="002234BD"/>
                  </w:txbxContent>
                </v:textbox>
              </v:shape>
            </w:pict>
          </mc:Fallback>
        </mc:AlternateContent>
      </w:r>
      <w:r w:rsidR="0084569D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4864" behindDoc="1" locked="1" layoutInCell="1" allowOverlap="1" wp14:anchorId="1C41CD44" wp14:editId="35FF59DD">
                <wp:simplePos x="0" y="0"/>
                <wp:positionH relativeFrom="column">
                  <wp:posOffset>-680720</wp:posOffset>
                </wp:positionH>
                <wp:positionV relativeFrom="paragraph">
                  <wp:posOffset>-619125</wp:posOffset>
                </wp:positionV>
                <wp:extent cx="7772400" cy="1911096"/>
                <wp:effectExtent l="0" t="0" r="0" b="0"/>
                <wp:wrapNone/>
                <wp:docPr id="1609007532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11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2FD7B" id="Rectangle 1" o:spid="_x0000_s1026" alt="&quot;&quot;" style="position:absolute;margin-left:-53.6pt;margin-top:-48.75pt;width:612pt;height:150.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" filled="f" stroked="f" strokeweight="1pt">
                <w10:anchorlock/>
              </v:rect>
            </w:pict>
          </mc:Fallback>
        </mc:AlternateContent>
      </w:r>
    </w:p>
    <w:p w14:paraId="542EDB3C" w14:textId="3FFB4705" w:rsidR="004F03F5" w:rsidRDefault="002234BD" w:rsidP="004F03F5">
      <w:pPr>
        <w:pStyle w:val="Subtitle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38E847" wp14:editId="1893C351">
                <wp:simplePos x="0" y="0"/>
                <wp:positionH relativeFrom="column">
                  <wp:posOffset>-19050</wp:posOffset>
                </wp:positionH>
                <wp:positionV relativeFrom="paragraph">
                  <wp:posOffset>213995</wp:posOffset>
                </wp:positionV>
                <wp:extent cx="6438900" cy="927100"/>
                <wp:effectExtent l="0" t="0" r="0" b="6350"/>
                <wp:wrapNone/>
                <wp:docPr id="12964003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927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F844F9" w14:textId="77777777" w:rsidR="002234BD" w:rsidRPr="002234BD" w:rsidRDefault="002234BD" w:rsidP="002234BD">
                            <w:pPr>
                              <w:pStyle w:val="Title"/>
                              <w:rPr>
                                <w:caps w:val="0"/>
                                <w:color w:val="171B24" w:themeColor="accent1" w:themeShade="80"/>
                                <w:spacing w:val="0"/>
                                <w:sz w:val="72"/>
                                <w:szCs w:val="8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34BD">
                              <w:rPr>
                                <w:caps w:val="0"/>
                                <w:color w:val="171B24" w:themeColor="accent1" w:themeShade="80"/>
                                <w:spacing w:val="0"/>
                                <w:sz w:val="72"/>
                                <w:szCs w:val="8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VIJAYA RAGHAVAN V</w:t>
                            </w:r>
                          </w:p>
                          <w:p w14:paraId="3995EDCF" w14:textId="46FC8EF1" w:rsidR="002234BD" w:rsidRPr="002234BD" w:rsidRDefault="002234BD" w:rsidP="002234BD">
                            <w:pPr>
                              <w:rPr>
                                <w:rFonts w:asciiTheme="majorHAnsi" w:hAnsiTheme="majorHAnsi"/>
                                <w:color w:val="232935" w:themeColor="accent1" w:themeShade="BF"/>
                                <w:sz w:val="28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34BD">
                              <w:rPr>
                                <w:rFonts w:asciiTheme="majorHAnsi" w:hAnsiTheme="majorHAnsi"/>
                                <w:color w:val="232935" w:themeColor="accent1" w:themeShade="BF"/>
                                <w:sz w:val="28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2</w:t>
                            </w:r>
                            <w:r w:rsidRPr="002234BD">
                              <w:rPr>
                                <w:rFonts w:asciiTheme="majorHAnsi" w:hAnsiTheme="majorHAnsi"/>
                                <w:color w:val="232935" w:themeColor="accent1" w:themeShade="BF"/>
                                <w:sz w:val="28"/>
                                <w:szCs w:val="36"/>
                                <w:vertAlign w:val="super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</w:t>
                            </w:r>
                            <w:r w:rsidRPr="002234BD">
                              <w:rPr>
                                <w:rFonts w:asciiTheme="majorHAnsi" w:hAnsiTheme="majorHAnsi"/>
                                <w:color w:val="232935" w:themeColor="accent1" w:themeShade="BF"/>
                                <w:sz w:val="28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YEAR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8E847" id="Text Box 2" o:spid="_x0000_s1027" type="#_x0000_t202" style="position:absolute;margin-left:-1.5pt;margin-top:16.85pt;width:507pt;height:7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" filled="f" stroked="f" strokeweight=".5pt">
                <v:textbox>
                  <w:txbxContent>
                    <w:p w14:paraId="71F844F9" w14:textId="77777777" w:rsidR="002234BD" w:rsidRPr="002234BD" w:rsidRDefault="002234BD" w:rsidP="002234BD">
                      <w:pPr>
                        <w:pStyle w:val="Title"/>
                        <w:rPr>
                          <w:caps w:val="0"/>
                          <w:color w:val="171B24" w:themeColor="accent1" w:themeShade="80"/>
                          <w:spacing w:val="0"/>
                          <w:sz w:val="72"/>
                          <w:szCs w:val="8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34BD">
                        <w:rPr>
                          <w:caps w:val="0"/>
                          <w:color w:val="171B24" w:themeColor="accent1" w:themeShade="80"/>
                          <w:spacing w:val="0"/>
                          <w:sz w:val="72"/>
                          <w:szCs w:val="8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VIJAYA RAGHAVAN V</w:t>
                      </w:r>
                    </w:p>
                    <w:p w14:paraId="3995EDCF" w14:textId="46FC8EF1" w:rsidR="002234BD" w:rsidRPr="002234BD" w:rsidRDefault="002234BD" w:rsidP="002234BD">
                      <w:pPr>
                        <w:rPr>
                          <w:rFonts w:asciiTheme="majorHAnsi" w:hAnsiTheme="majorHAnsi"/>
                          <w:color w:val="232935" w:themeColor="accent1" w:themeShade="BF"/>
                          <w:sz w:val="28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34BD">
                        <w:rPr>
                          <w:rFonts w:asciiTheme="majorHAnsi" w:hAnsiTheme="majorHAnsi"/>
                          <w:color w:val="232935" w:themeColor="accent1" w:themeShade="BF"/>
                          <w:sz w:val="28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2</w:t>
                      </w:r>
                      <w:r w:rsidRPr="002234BD">
                        <w:rPr>
                          <w:rFonts w:asciiTheme="majorHAnsi" w:hAnsiTheme="majorHAnsi"/>
                          <w:color w:val="232935" w:themeColor="accent1" w:themeShade="BF"/>
                          <w:sz w:val="28"/>
                          <w:szCs w:val="36"/>
                          <w:vertAlign w:val="super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</w:t>
                      </w:r>
                      <w:r w:rsidRPr="002234BD">
                        <w:rPr>
                          <w:rFonts w:asciiTheme="majorHAnsi" w:hAnsiTheme="majorHAnsi"/>
                          <w:color w:val="232935" w:themeColor="accent1" w:themeShade="BF"/>
                          <w:sz w:val="28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YEAR STUDENT</w:t>
                      </w:r>
                    </w:p>
                  </w:txbxContent>
                </v:textbox>
              </v:shape>
            </w:pict>
          </mc:Fallback>
        </mc:AlternateContent>
      </w:r>
    </w:p>
    <w:p w14:paraId="323FFC85" w14:textId="77777777" w:rsidR="002234BD" w:rsidRDefault="002234BD" w:rsidP="002234BD"/>
    <w:p w14:paraId="06BB2DD0" w14:textId="77777777" w:rsidR="002234BD" w:rsidRDefault="002234BD" w:rsidP="002234BD"/>
    <w:p w14:paraId="0AC3183D" w14:textId="77777777" w:rsidR="002234BD" w:rsidRDefault="002234BD" w:rsidP="002234BD"/>
    <w:p w14:paraId="12CA7E90" w14:textId="77777777" w:rsidR="002234BD" w:rsidRDefault="002234BD" w:rsidP="002234BD"/>
    <w:p w14:paraId="5222ADE9" w14:textId="77777777" w:rsidR="002234BD" w:rsidRPr="002234BD" w:rsidRDefault="002234BD" w:rsidP="002234BD"/>
    <w:tbl>
      <w:tblPr>
        <w:tblW w:w="5000" w:type="pct"/>
        <w:tblCellMar>
          <w:top w:w="320" w:type="dxa"/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19"/>
        <w:gridCol w:w="3454"/>
        <w:gridCol w:w="330"/>
        <w:gridCol w:w="6277"/>
      </w:tblGrid>
      <w:tr w:rsidR="002234BD" w14:paraId="1B83E8E4" w14:textId="77777777" w:rsidTr="009059C1">
        <w:trPr>
          <w:trHeight w:val="1749"/>
        </w:trPr>
        <w:tc>
          <w:tcPr>
            <w:tcW w:w="19" w:type="dxa"/>
            <w:vMerge w:val="restart"/>
          </w:tcPr>
          <w:p w14:paraId="249D7540" w14:textId="77777777" w:rsidR="002234BD" w:rsidRPr="00065553" w:rsidRDefault="002234BD" w:rsidP="00A24B78"/>
        </w:tc>
        <w:tc>
          <w:tcPr>
            <w:tcW w:w="3454" w:type="dxa"/>
            <w:tcBorders>
              <w:right w:val="single" w:sz="8" w:space="0" w:color="D8BCA4" w:themeColor="accent2" w:themeTint="99"/>
            </w:tcBorders>
          </w:tcPr>
          <w:p w14:paraId="3DD67C1F" w14:textId="2D1B3049" w:rsidR="002234BD" w:rsidRDefault="002E116B" w:rsidP="00CD4AD6">
            <w:pPr>
              <w:pStyle w:val="Heading1"/>
              <w:rPr>
                <w:caps w:val="0"/>
              </w:rPr>
            </w:pPr>
            <w:r>
              <w:rPr>
                <w:caps w:val="0"/>
              </w:rPr>
              <w:t>CONTACT</w:t>
            </w:r>
          </w:p>
          <w:p w14:paraId="5F544CA2" w14:textId="5476AAFD" w:rsidR="002234BD" w:rsidRDefault="002E116B" w:rsidP="00CD4AD6">
            <w:r>
              <w:t xml:space="preserve">Phone: </w:t>
            </w:r>
            <w:r w:rsidR="002234BD">
              <w:t>9150147014</w:t>
            </w:r>
          </w:p>
          <w:p w14:paraId="73BABBCE" w14:textId="5D916032" w:rsidR="002234BD" w:rsidRPr="006E7C8A" w:rsidRDefault="002234BD" w:rsidP="00623224">
            <w:pPr>
              <w:rPr>
                <w:color w:val="EE0000"/>
                <w:u w:val="single"/>
              </w:rPr>
            </w:pPr>
            <w:hyperlink r:id="rId10" w:history="1">
              <w:r w:rsidRPr="006E7C8A">
                <w:rPr>
                  <w:rStyle w:val="Hyperlink"/>
                  <w:color w:val="EE0000"/>
                </w:rPr>
                <w:t>vijayaraghavan2376@gmail.com</w:t>
              </w:r>
            </w:hyperlink>
          </w:p>
          <w:p w14:paraId="1A13DC49" w14:textId="7B428672" w:rsidR="002234BD" w:rsidRPr="002E116B" w:rsidRDefault="002E116B" w:rsidP="005B2B4D">
            <w:pPr>
              <w:rPr>
                <w:color w:val="FF0000"/>
              </w:rPr>
            </w:pPr>
            <w:hyperlink r:id="rId11" w:history="1">
              <w:r w:rsidR="00E71C81" w:rsidRPr="002E116B">
                <w:rPr>
                  <w:rStyle w:val="Hyperlink"/>
                  <w:color w:val="FF0000"/>
                </w:rPr>
                <w:t>https://www.linkedin.com/in/vijaya-raghavan-v</w:t>
              </w:r>
            </w:hyperlink>
          </w:p>
        </w:tc>
        <w:tc>
          <w:tcPr>
            <w:tcW w:w="330" w:type="dxa"/>
            <w:vMerge w:val="restart"/>
            <w:tcBorders>
              <w:left w:val="single" w:sz="8" w:space="0" w:color="D8BCA4" w:themeColor="accent2" w:themeTint="99"/>
            </w:tcBorders>
          </w:tcPr>
          <w:p w14:paraId="06F69DC9" w14:textId="77777777" w:rsidR="002234BD" w:rsidRDefault="002234BD" w:rsidP="00065553"/>
        </w:tc>
        <w:tc>
          <w:tcPr>
            <w:tcW w:w="6277" w:type="dxa"/>
            <w:tcBorders>
              <w:bottom w:val="single" w:sz="8" w:space="0" w:color="D8BCA4" w:themeColor="accent2" w:themeTint="99"/>
            </w:tcBorders>
          </w:tcPr>
          <w:p w14:paraId="16AA266D" w14:textId="43ED466A" w:rsidR="002234BD" w:rsidRPr="004F36A5" w:rsidRDefault="002E116B" w:rsidP="009059C1">
            <w:pPr>
              <w:pStyle w:val="Heading1"/>
            </w:pPr>
            <w:r>
              <w:rPr>
                <w:caps w:val="0"/>
              </w:rPr>
              <w:t>OBJECTIVE</w:t>
            </w:r>
          </w:p>
          <w:p w14:paraId="32AF7023" w14:textId="77777777" w:rsidR="002234BD" w:rsidRDefault="002234BD" w:rsidP="00311FD2">
            <w:pPr>
              <w:rPr>
                <w:szCs w:val="20"/>
              </w:rPr>
            </w:pPr>
            <w:r w:rsidRPr="004F36A5">
              <w:rPr>
                <w:szCs w:val="20"/>
              </w:rPr>
              <w:t xml:space="preserve">A Second year B-Tech Artificial Intelligence and Data Science student with strong fundamentals in Python and interest in Data </w:t>
            </w:r>
            <w:r w:rsidRPr="004F36A5">
              <w:rPr>
                <w:szCs w:val="20"/>
              </w:rPr>
              <w:br/>
              <w:t>Science</w:t>
            </w:r>
            <w:r>
              <w:rPr>
                <w:szCs w:val="20"/>
              </w:rPr>
              <w:t xml:space="preserve"> and problem - solving, </w:t>
            </w:r>
            <w:r w:rsidRPr="004F36A5">
              <w:rPr>
                <w:szCs w:val="20"/>
              </w:rPr>
              <w:t>seeking to learn and apply skills in academic or internship projects.</w:t>
            </w:r>
          </w:p>
          <w:p w14:paraId="0297FAFA" w14:textId="3333DD74" w:rsidR="009059C1" w:rsidRPr="004F36A5" w:rsidRDefault="009059C1" w:rsidP="00311FD2">
            <w:pPr>
              <w:rPr>
                <w:szCs w:val="20"/>
              </w:rPr>
            </w:pPr>
          </w:p>
        </w:tc>
      </w:tr>
      <w:tr w:rsidR="002234BD" w14:paraId="288DB2ED" w14:textId="77777777" w:rsidTr="002234BD">
        <w:trPr>
          <w:trHeight w:val="1355"/>
        </w:trPr>
        <w:tc>
          <w:tcPr>
            <w:tcW w:w="19" w:type="dxa"/>
            <w:vMerge/>
          </w:tcPr>
          <w:p w14:paraId="23493CCF" w14:textId="77777777" w:rsidR="002234BD" w:rsidRPr="00065553" w:rsidRDefault="002234BD" w:rsidP="00A24B78"/>
        </w:tc>
        <w:tc>
          <w:tcPr>
            <w:tcW w:w="3454" w:type="dxa"/>
            <w:tcBorders>
              <w:right w:val="single" w:sz="8" w:space="0" w:color="D8BCA4" w:themeColor="accent2" w:themeTint="99"/>
            </w:tcBorders>
          </w:tcPr>
          <w:p w14:paraId="7DE82510" w14:textId="2D69E23D" w:rsidR="009059C1" w:rsidRPr="00CE7496" w:rsidRDefault="002E116B" w:rsidP="009059C1">
            <w:pPr>
              <w:pStyle w:val="Heading1"/>
            </w:pPr>
            <w:r>
              <w:rPr>
                <w:caps w:val="0"/>
              </w:rPr>
              <w:t>RESIDENTIAL ADDRESS</w:t>
            </w:r>
          </w:p>
          <w:p w14:paraId="4DE2D42B" w14:textId="77777777" w:rsidR="009059C1" w:rsidRPr="00E92B1B" w:rsidRDefault="009059C1" w:rsidP="009059C1">
            <w:pPr>
              <w:rPr>
                <w:i/>
                <w:iCs/>
              </w:rPr>
            </w:pPr>
            <w:r w:rsidRPr="00E92B1B">
              <w:rPr>
                <w:i/>
                <w:iCs/>
              </w:rPr>
              <w:t>No.6, Karikalan East First Street,</w:t>
            </w:r>
          </w:p>
          <w:p w14:paraId="4775B619" w14:textId="77777777" w:rsidR="009059C1" w:rsidRDefault="009059C1" w:rsidP="009059C1">
            <w:pPr>
              <w:rPr>
                <w:i/>
                <w:iCs/>
              </w:rPr>
            </w:pPr>
            <w:proofErr w:type="spellStart"/>
            <w:r w:rsidRPr="00E92B1B">
              <w:rPr>
                <w:i/>
                <w:iCs/>
              </w:rPr>
              <w:t>Adambakkam</w:t>
            </w:r>
            <w:proofErr w:type="spellEnd"/>
            <w:r w:rsidRPr="00E92B1B">
              <w:rPr>
                <w:i/>
                <w:iCs/>
              </w:rPr>
              <w:t>,</w:t>
            </w:r>
            <w:r>
              <w:rPr>
                <w:i/>
                <w:iCs/>
              </w:rPr>
              <w:t xml:space="preserve"> </w:t>
            </w:r>
          </w:p>
          <w:p w14:paraId="51C2E76B" w14:textId="77777777" w:rsidR="002234BD" w:rsidRDefault="009059C1" w:rsidP="009059C1">
            <w:pPr>
              <w:rPr>
                <w:i/>
                <w:iCs/>
              </w:rPr>
            </w:pPr>
            <w:r>
              <w:rPr>
                <w:i/>
                <w:iCs/>
              </w:rPr>
              <w:t>Chennai – 600 088.</w:t>
            </w:r>
          </w:p>
          <w:p w14:paraId="3216B449" w14:textId="77777777" w:rsidR="009059C1" w:rsidRDefault="009059C1" w:rsidP="009059C1">
            <w:pPr>
              <w:rPr>
                <w:i/>
                <w:iCs/>
              </w:rPr>
            </w:pPr>
          </w:p>
          <w:p w14:paraId="2C0F2645" w14:textId="26339B43" w:rsidR="009059C1" w:rsidRDefault="002E116B" w:rsidP="009059C1">
            <w:pPr>
              <w:pStyle w:val="Heading1"/>
              <w:rPr>
                <w:caps w:val="0"/>
              </w:rPr>
            </w:pPr>
            <w:r>
              <w:rPr>
                <w:caps w:val="0"/>
              </w:rPr>
              <w:t>LANGUAGES KNOWN</w:t>
            </w:r>
          </w:p>
          <w:p w14:paraId="5C3BDF0F" w14:textId="77777777" w:rsidR="009059C1" w:rsidRDefault="009059C1" w:rsidP="009059C1">
            <w:r>
              <w:t>English</w:t>
            </w:r>
          </w:p>
          <w:p w14:paraId="7FE932EA" w14:textId="77777777" w:rsidR="009059C1" w:rsidRPr="002A5A1F" w:rsidRDefault="009059C1" w:rsidP="009059C1">
            <w:pPr>
              <w:rPr>
                <w:i/>
                <w:iCs/>
              </w:rPr>
            </w:pPr>
            <w:r w:rsidRPr="002A5A1F">
              <w:rPr>
                <w:i/>
                <w:iCs/>
              </w:rPr>
              <w:t>(Professional Working Proficiency),</w:t>
            </w:r>
          </w:p>
          <w:p w14:paraId="30532D80" w14:textId="77777777" w:rsidR="009059C1" w:rsidRDefault="009059C1" w:rsidP="009059C1">
            <w:r>
              <w:t>Tamil</w:t>
            </w:r>
          </w:p>
          <w:p w14:paraId="02054FF6" w14:textId="77777777" w:rsidR="009059C1" w:rsidRPr="002A5A1F" w:rsidRDefault="009059C1" w:rsidP="009059C1">
            <w:pPr>
              <w:rPr>
                <w:i/>
                <w:iCs/>
              </w:rPr>
            </w:pPr>
            <w:r w:rsidRPr="002A5A1F">
              <w:rPr>
                <w:i/>
                <w:iCs/>
              </w:rPr>
              <w:t>(Native Proficiency),</w:t>
            </w:r>
          </w:p>
          <w:p w14:paraId="20D93648" w14:textId="77777777" w:rsidR="009059C1" w:rsidRDefault="009059C1" w:rsidP="009059C1">
            <w:r>
              <w:t>Hindi</w:t>
            </w:r>
          </w:p>
          <w:p w14:paraId="48043E8D" w14:textId="77777777" w:rsidR="009059C1" w:rsidRPr="002A5A1F" w:rsidRDefault="009059C1" w:rsidP="009059C1">
            <w:pPr>
              <w:rPr>
                <w:i/>
                <w:iCs/>
              </w:rPr>
            </w:pPr>
            <w:r w:rsidRPr="002A5A1F">
              <w:rPr>
                <w:i/>
                <w:iCs/>
              </w:rPr>
              <w:t>(Elementary Proficiency).</w:t>
            </w:r>
          </w:p>
          <w:p w14:paraId="608029F1" w14:textId="77777777" w:rsidR="009059C1" w:rsidRDefault="009059C1" w:rsidP="009059C1">
            <w:pPr>
              <w:rPr>
                <w:caps/>
              </w:rPr>
            </w:pPr>
          </w:p>
          <w:p w14:paraId="48EBBAA1" w14:textId="77777777" w:rsidR="002E116B" w:rsidRDefault="002E116B" w:rsidP="009059C1">
            <w:pPr>
              <w:rPr>
                <w:caps/>
              </w:rPr>
            </w:pPr>
          </w:p>
          <w:p w14:paraId="1663A116" w14:textId="12E01807" w:rsidR="002E116B" w:rsidRPr="00065553" w:rsidRDefault="002E116B" w:rsidP="002E116B">
            <w:pPr>
              <w:pStyle w:val="Heading1"/>
            </w:pPr>
            <w:r>
              <w:rPr>
                <w:caps w:val="0"/>
              </w:rPr>
              <w:t>SKILLS</w:t>
            </w:r>
          </w:p>
          <w:p w14:paraId="0727805E" w14:textId="77777777" w:rsidR="002E116B" w:rsidRDefault="002E116B" w:rsidP="002E116B">
            <w:r>
              <w:t>SQL(MySQL),</w:t>
            </w:r>
          </w:p>
          <w:p w14:paraId="1174528B" w14:textId="77777777" w:rsidR="002E116B" w:rsidRDefault="002E116B" w:rsidP="002E116B">
            <w:r>
              <w:t>C,</w:t>
            </w:r>
          </w:p>
          <w:p w14:paraId="368F6168" w14:textId="77777777" w:rsidR="002E116B" w:rsidRDefault="002E116B" w:rsidP="002E116B">
            <w:r>
              <w:t>Python,</w:t>
            </w:r>
          </w:p>
          <w:p w14:paraId="3598B47D" w14:textId="77777777" w:rsidR="002E116B" w:rsidRDefault="002E116B" w:rsidP="002E116B">
            <w:r>
              <w:t>Java,</w:t>
            </w:r>
          </w:p>
          <w:p w14:paraId="3E50F3DB" w14:textId="77777777" w:rsidR="002E116B" w:rsidRDefault="002E116B" w:rsidP="002E116B">
            <w:r>
              <w:t>MS Office tools.</w:t>
            </w:r>
          </w:p>
          <w:p w14:paraId="42A7E73C" w14:textId="77777777" w:rsidR="002E116B" w:rsidRDefault="002E116B" w:rsidP="002E116B">
            <w:pPr>
              <w:pStyle w:val="Heading1"/>
            </w:pPr>
          </w:p>
          <w:p w14:paraId="3E5EB7FF" w14:textId="77777777" w:rsidR="002E116B" w:rsidRDefault="002E116B" w:rsidP="002E116B">
            <w:pPr>
              <w:pStyle w:val="Heading1"/>
            </w:pPr>
            <w:r>
              <w:t>INTERESTS</w:t>
            </w:r>
          </w:p>
          <w:p w14:paraId="52C58B40" w14:textId="77777777" w:rsidR="002E116B" w:rsidRDefault="002E116B" w:rsidP="002E116B">
            <w:r>
              <w:t>Art,</w:t>
            </w:r>
          </w:p>
          <w:p w14:paraId="7F7BF960" w14:textId="77777777" w:rsidR="002E116B" w:rsidRDefault="002E116B" w:rsidP="002E116B">
            <w:r>
              <w:t>Travel,</w:t>
            </w:r>
          </w:p>
          <w:p w14:paraId="521AE3FD" w14:textId="77777777" w:rsidR="002E116B" w:rsidRDefault="002E116B" w:rsidP="002E116B">
            <w:r>
              <w:t>Sports,</w:t>
            </w:r>
          </w:p>
          <w:p w14:paraId="6CA95486" w14:textId="77777777" w:rsidR="002E116B" w:rsidRDefault="002E116B" w:rsidP="002E116B">
            <w:r>
              <w:t>Music.</w:t>
            </w:r>
          </w:p>
          <w:p w14:paraId="4BAE936F" w14:textId="09D7B3DA" w:rsidR="002E116B" w:rsidRDefault="002E116B" w:rsidP="009059C1">
            <w:pPr>
              <w:rPr>
                <w:caps/>
              </w:rPr>
            </w:pPr>
          </w:p>
        </w:tc>
        <w:tc>
          <w:tcPr>
            <w:tcW w:w="330" w:type="dxa"/>
            <w:vMerge/>
            <w:tcBorders>
              <w:left w:val="single" w:sz="8" w:space="0" w:color="D8BCA4" w:themeColor="accent2" w:themeTint="99"/>
            </w:tcBorders>
          </w:tcPr>
          <w:p w14:paraId="035AF90C" w14:textId="77777777" w:rsidR="002234BD" w:rsidRDefault="002234BD" w:rsidP="00065553"/>
        </w:tc>
        <w:tc>
          <w:tcPr>
            <w:tcW w:w="6277" w:type="dxa"/>
            <w:tcBorders>
              <w:bottom w:val="single" w:sz="8" w:space="0" w:color="D8BCA4" w:themeColor="accent2" w:themeTint="99"/>
            </w:tcBorders>
          </w:tcPr>
          <w:p w14:paraId="6516A9A0" w14:textId="73542693" w:rsidR="009059C1" w:rsidRDefault="002E116B" w:rsidP="009059C1">
            <w:pPr>
              <w:pStyle w:val="Heading1"/>
              <w:rPr>
                <w:caps w:val="0"/>
              </w:rPr>
            </w:pPr>
            <w:r>
              <w:rPr>
                <w:caps w:val="0"/>
              </w:rPr>
              <w:t>EDUCATION</w:t>
            </w:r>
          </w:p>
          <w:p w14:paraId="741347DC" w14:textId="77777777" w:rsidR="002E116B" w:rsidRPr="002E116B" w:rsidRDefault="002E116B" w:rsidP="002E116B">
            <w:pPr>
              <w:rPr>
                <w:sz w:val="4"/>
                <w:szCs w:val="8"/>
              </w:rPr>
            </w:pPr>
          </w:p>
          <w:p w14:paraId="31765CDB" w14:textId="77777777" w:rsidR="009059C1" w:rsidRDefault="009059C1" w:rsidP="009059C1">
            <w:r>
              <w:t>IITM BS in Data Science (Foundational Level)</w:t>
            </w:r>
          </w:p>
          <w:p w14:paraId="24D50F75" w14:textId="77777777" w:rsidR="009059C1" w:rsidRDefault="009059C1" w:rsidP="009059C1">
            <w:pPr>
              <w:rPr>
                <w:i/>
                <w:iCs/>
              </w:rPr>
            </w:pPr>
            <w:r w:rsidRPr="00E817E2">
              <w:rPr>
                <w:i/>
                <w:iCs/>
              </w:rPr>
              <w:t xml:space="preserve">Jan 2025 – Present </w:t>
            </w:r>
          </w:p>
          <w:p w14:paraId="1CBEC370" w14:textId="77777777" w:rsidR="009059C1" w:rsidRPr="009059C1" w:rsidRDefault="009059C1" w:rsidP="009059C1"/>
          <w:p w14:paraId="5D5C618C" w14:textId="77777777" w:rsidR="009059C1" w:rsidRDefault="009059C1" w:rsidP="009059C1">
            <w:r>
              <w:t>B. Tech – Artificial Intelligence and Data Science</w:t>
            </w:r>
          </w:p>
          <w:p w14:paraId="3C172B1A" w14:textId="77777777" w:rsidR="009059C1" w:rsidRDefault="009059C1" w:rsidP="009059C1">
            <w:pPr>
              <w:rPr>
                <w:i/>
                <w:iCs/>
              </w:rPr>
            </w:pPr>
            <w:r w:rsidRPr="007A2D35">
              <w:rPr>
                <w:i/>
                <w:iCs/>
              </w:rPr>
              <w:t xml:space="preserve">Aug 2024 </w:t>
            </w:r>
            <w:r>
              <w:rPr>
                <w:i/>
                <w:iCs/>
              </w:rPr>
              <w:t>–</w:t>
            </w:r>
            <w:r w:rsidRPr="007A2D35">
              <w:rPr>
                <w:i/>
                <w:iCs/>
              </w:rPr>
              <w:t xml:space="preserve"> Present</w:t>
            </w:r>
          </w:p>
          <w:p w14:paraId="5FDD45DB" w14:textId="77777777" w:rsidR="009059C1" w:rsidRDefault="009059C1" w:rsidP="009059C1">
            <w:r>
              <w:t>CGPA (till 1</w:t>
            </w:r>
            <w:r w:rsidRPr="00155FE4">
              <w:rPr>
                <w:vertAlign w:val="superscript"/>
              </w:rPr>
              <w:t>st</w:t>
            </w:r>
            <w:r>
              <w:t xml:space="preserve"> semester) – 9.0</w:t>
            </w:r>
          </w:p>
          <w:p w14:paraId="46CDD25A" w14:textId="77777777" w:rsidR="009059C1" w:rsidRDefault="009059C1" w:rsidP="009059C1"/>
          <w:p w14:paraId="610BA0D5" w14:textId="77777777" w:rsidR="009059C1" w:rsidRDefault="009059C1" w:rsidP="009059C1">
            <w:r>
              <w:t>HSS (2024)                  -- 89%</w:t>
            </w:r>
          </w:p>
          <w:p w14:paraId="1625F8ED" w14:textId="77777777" w:rsidR="009059C1" w:rsidRDefault="009059C1" w:rsidP="009059C1"/>
          <w:p w14:paraId="49CB6501" w14:textId="77777777" w:rsidR="009059C1" w:rsidRDefault="009059C1" w:rsidP="009059C1">
            <w:r>
              <w:t>SSLC (2022)                -- 94%</w:t>
            </w:r>
          </w:p>
          <w:p w14:paraId="41020A39" w14:textId="77777777" w:rsidR="002234BD" w:rsidRDefault="002234BD" w:rsidP="00A24B78">
            <w:pPr>
              <w:pStyle w:val="Heading1"/>
              <w:rPr>
                <w:caps w:val="0"/>
              </w:rPr>
            </w:pPr>
          </w:p>
          <w:p w14:paraId="064EFA90" w14:textId="77777777" w:rsidR="002E116B" w:rsidRDefault="002E116B" w:rsidP="002E116B">
            <w:pPr>
              <w:pStyle w:val="Heading1"/>
            </w:pPr>
            <w:r>
              <w:t>CERTIFICAte(S)</w:t>
            </w:r>
          </w:p>
          <w:p w14:paraId="1EEF0F3A" w14:textId="77777777" w:rsidR="002E116B" w:rsidRDefault="002E116B" w:rsidP="002E116B">
            <w:pPr>
              <w:pStyle w:val="ListParagraph"/>
              <w:numPr>
                <w:ilvl w:val="0"/>
                <w:numId w:val="5"/>
              </w:numPr>
            </w:pPr>
            <w:r>
              <w:t>Python for Data Science (NPTEL),</w:t>
            </w:r>
          </w:p>
          <w:p w14:paraId="5427DE4A" w14:textId="77777777" w:rsidR="002E116B" w:rsidRDefault="002E116B" w:rsidP="002E116B">
            <w:pPr>
              <w:pStyle w:val="ListParagraph"/>
              <w:numPr>
                <w:ilvl w:val="0"/>
                <w:numId w:val="5"/>
              </w:numPr>
            </w:pPr>
            <w:r>
              <w:t>Programming, Data Structures and Algorithms using Python (NPTEL),</w:t>
            </w:r>
          </w:p>
          <w:p w14:paraId="18879BE5" w14:textId="77777777" w:rsidR="002E116B" w:rsidRDefault="002E116B" w:rsidP="002E116B">
            <w:pPr>
              <w:pStyle w:val="ListParagraph"/>
              <w:numPr>
                <w:ilvl w:val="0"/>
                <w:numId w:val="5"/>
              </w:numPr>
            </w:pPr>
            <w:r>
              <w:t>Programming in C,</w:t>
            </w:r>
          </w:p>
          <w:p w14:paraId="25745FF5" w14:textId="77777777" w:rsidR="002E116B" w:rsidRDefault="002E116B" w:rsidP="002E116B">
            <w:pPr>
              <w:pStyle w:val="ListParagraph"/>
              <w:numPr>
                <w:ilvl w:val="0"/>
                <w:numId w:val="5"/>
              </w:numPr>
            </w:pPr>
            <w:r>
              <w:t>Programming Fundamentals using Python.</w:t>
            </w:r>
          </w:p>
          <w:p w14:paraId="7C920395" w14:textId="77777777" w:rsidR="002E116B" w:rsidRDefault="002E116B" w:rsidP="002E116B"/>
          <w:p w14:paraId="08A05335" w14:textId="77777777" w:rsidR="002E116B" w:rsidRDefault="002E116B" w:rsidP="002E116B"/>
          <w:p w14:paraId="09A4D746" w14:textId="77777777" w:rsidR="002E116B" w:rsidRDefault="002E116B" w:rsidP="002E116B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  <w:r w:rsidRPr="003147AC">
              <w:rPr>
                <w:rFonts w:ascii="Book Antiqua" w:hAnsi="Book Antiqua"/>
                <w:b/>
                <w:bCs/>
                <w:sz w:val="28"/>
                <w:szCs w:val="28"/>
              </w:rPr>
              <w:t>PROJECTS</w:t>
            </w:r>
          </w:p>
          <w:p w14:paraId="25E3A1BB" w14:textId="77777777" w:rsidR="002E116B" w:rsidRPr="002E116B" w:rsidRDefault="002E116B" w:rsidP="002E116B">
            <w:pPr>
              <w:rPr>
                <w:rFonts w:ascii="Book Antiqua" w:hAnsi="Book Antiqua"/>
                <w:b/>
                <w:bCs/>
                <w:sz w:val="12"/>
                <w:szCs w:val="12"/>
              </w:rPr>
            </w:pPr>
          </w:p>
          <w:p w14:paraId="13E342B1" w14:textId="77777777" w:rsidR="002E116B" w:rsidRPr="002234BD" w:rsidRDefault="002E116B" w:rsidP="002E116B">
            <w:pPr>
              <w:pStyle w:val="ListParagraph"/>
              <w:numPr>
                <w:ilvl w:val="0"/>
                <w:numId w:val="7"/>
              </w:numPr>
              <w:ind w:left="453" w:hanging="93"/>
              <w:rPr>
                <w:rFonts w:cstheme="minorHAnsi"/>
                <w:szCs w:val="20"/>
              </w:rPr>
            </w:pPr>
            <w:r w:rsidRPr="002234BD">
              <w:rPr>
                <w:rFonts w:cstheme="minorHAnsi"/>
                <w:szCs w:val="20"/>
              </w:rPr>
              <w:t>Steering Wheel Grip Detection (in progress):</w:t>
            </w:r>
          </w:p>
          <w:p w14:paraId="108244DD" w14:textId="77777777" w:rsidR="002E116B" w:rsidRPr="002234BD" w:rsidRDefault="002E116B" w:rsidP="002E116B">
            <w:pPr>
              <w:ind w:left="360"/>
              <w:rPr>
                <w:rFonts w:cstheme="minorHAnsi"/>
                <w:szCs w:val="20"/>
              </w:rPr>
            </w:pPr>
            <w:r w:rsidRPr="002234BD">
              <w:rPr>
                <w:rFonts w:cstheme="minorHAnsi"/>
                <w:szCs w:val="20"/>
              </w:rPr>
              <w:t>Developing an AI model to classify grip pressure using datasets; working on app integration and dataset storage.</w:t>
            </w:r>
          </w:p>
          <w:p w14:paraId="70988D7A" w14:textId="77777777" w:rsidR="002E116B" w:rsidRDefault="002E116B" w:rsidP="002E116B">
            <w:pPr>
              <w:ind w:left="453" w:hanging="93"/>
              <w:rPr>
                <w:rFonts w:cstheme="minorHAnsi"/>
                <w:szCs w:val="20"/>
              </w:rPr>
            </w:pPr>
          </w:p>
          <w:p w14:paraId="27786E31" w14:textId="77777777" w:rsidR="002E116B" w:rsidRPr="002234BD" w:rsidRDefault="002E116B" w:rsidP="002E116B">
            <w:pPr>
              <w:pStyle w:val="ListParagraph"/>
              <w:numPr>
                <w:ilvl w:val="0"/>
                <w:numId w:val="7"/>
              </w:numPr>
              <w:ind w:left="453" w:hanging="93"/>
              <w:rPr>
                <w:rFonts w:cstheme="minorHAnsi"/>
                <w:szCs w:val="20"/>
              </w:rPr>
            </w:pPr>
            <w:r w:rsidRPr="002234BD">
              <w:rPr>
                <w:rFonts w:cstheme="minorHAnsi"/>
                <w:szCs w:val="20"/>
              </w:rPr>
              <w:t xml:space="preserve">Mad Libs Game – Python </w:t>
            </w:r>
            <w:proofErr w:type="spellStart"/>
            <w:r w:rsidRPr="002234BD">
              <w:rPr>
                <w:rFonts w:cstheme="minorHAnsi"/>
                <w:szCs w:val="20"/>
              </w:rPr>
              <w:t>Tkinter</w:t>
            </w:r>
            <w:proofErr w:type="spellEnd"/>
            <w:r w:rsidRPr="002234BD">
              <w:rPr>
                <w:rFonts w:cstheme="minorHAnsi"/>
                <w:szCs w:val="20"/>
              </w:rPr>
              <w:t xml:space="preserve"> GUI</w:t>
            </w:r>
          </w:p>
          <w:p w14:paraId="5410EE2A" w14:textId="051C24BF" w:rsidR="002E116B" w:rsidRPr="002E116B" w:rsidRDefault="002E116B" w:rsidP="002E116B">
            <w:pPr>
              <w:ind w:left="360"/>
              <w:rPr>
                <w:rFonts w:cstheme="minorHAnsi"/>
                <w:szCs w:val="20"/>
              </w:rPr>
            </w:pPr>
            <w:r w:rsidRPr="002234BD">
              <w:rPr>
                <w:rFonts w:cstheme="minorHAnsi"/>
                <w:szCs w:val="20"/>
              </w:rPr>
              <w:t xml:space="preserve">Built a fun word game with a GUI using Python </w:t>
            </w:r>
            <w:proofErr w:type="spellStart"/>
            <w:r w:rsidRPr="002234BD">
              <w:rPr>
                <w:rFonts w:cstheme="minorHAnsi"/>
                <w:szCs w:val="20"/>
              </w:rPr>
              <w:t>Tkinter</w:t>
            </w:r>
            <w:proofErr w:type="spellEnd"/>
            <w:r w:rsidRPr="002234BD">
              <w:rPr>
                <w:rFonts w:cstheme="minorHAnsi"/>
                <w:szCs w:val="20"/>
              </w:rPr>
              <w:t xml:space="preserve">. </w:t>
            </w:r>
          </w:p>
        </w:tc>
      </w:tr>
      <w:tr w:rsidR="002E116B" w14:paraId="535C21D0" w14:textId="77777777" w:rsidTr="002234BD">
        <w:trPr>
          <w:trHeight w:val="8651"/>
        </w:trPr>
        <w:tc>
          <w:tcPr>
            <w:tcW w:w="19" w:type="dxa"/>
          </w:tcPr>
          <w:p w14:paraId="3BAEE0FA" w14:textId="77777777" w:rsidR="002E116B" w:rsidRPr="00065553" w:rsidRDefault="002E116B" w:rsidP="0033248B"/>
        </w:tc>
        <w:tc>
          <w:tcPr>
            <w:tcW w:w="3454" w:type="dxa"/>
            <w:tcBorders>
              <w:right w:val="single" w:sz="8" w:space="0" w:color="D8BCA4" w:themeColor="accent2" w:themeTint="99"/>
            </w:tcBorders>
          </w:tcPr>
          <w:p w14:paraId="3EF9A8DE" w14:textId="77777777" w:rsidR="002E116B" w:rsidRDefault="002E116B" w:rsidP="00CD4AD6">
            <w:pPr>
              <w:pStyle w:val="Heading1"/>
              <w:rPr>
                <w:caps w:val="0"/>
              </w:rPr>
            </w:pPr>
          </w:p>
        </w:tc>
        <w:tc>
          <w:tcPr>
            <w:tcW w:w="330" w:type="dxa"/>
            <w:tcBorders>
              <w:left w:val="single" w:sz="8" w:space="0" w:color="D8BCA4" w:themeColor="accent2" w:themeTint="99"/>
            </w:tcBorders>
          </w:tcPr>
          <w:p w14:paraId="0AD02285" w14:textId="77777777" w:rsidR="002E116B" w:rsidRDefault="002E116B" w:rsidP="0033248B"/>
        </w:tc>
        <w:tc>
          <w:tcPr>
            <w:tcW w:w="6277" w:type="dxa"/>
            <w:tcBorders>
              <w:top w:val="single" w:sz="8" w:space="0" w:color="D8BCA4" w:themeColor="accent2" w:themeTint="99"/>
            </w:tcBorders>
          </w:tcPr>
          <w:p w14:paraId="6DC901EF" w14:textId="77777777" w:rsidR="002E116B" w:rsidRDefault="002E116B" w:rsidP="0033248B"/>
        </w:tc>
      </w:tr>
      <w:tr w:rsidR="00CE7496" w14:paraId="28B5D51D" w14:textId="77777777" w:rsidTr="002234BD">
        <w:trPr>
          <w:trHeight w:val="8651"/>
        </w:trPr>
        <w:tc>
          <w:tcPr>
            <w:tcW w:w="19" w:type="dxa"/>
          </w:tcPr>
          <w:p w14:paraId="2E8A42C8" w14:textId="77777777" w:rsidR="00CE7496" w:rsidRPr="00065553" w:rsidRDefault="00CE7496" w:rsidP="0033248B"/>
        </w:tc>
        <w:tc>
          <w:tcPr>
            <w:tcW w:w="3454" w:type="dxa"/>
            <w:tcBorders>
              <w:right w:val="single" w:sz="8" w:space="0" w:color="D8BCA4" w:themeColor="accent2" w:themeTint="99"/>
            </w:tcBorders>
          </w:tcPr>
          <w:p w14:paraId="1DD67181" w14:textId="6C18CE82" w:rsidR="00CE7496" w:rsidRPr="00065553" w:rsidRDefault="00FE01C8" w:rsidP="00CD4AD6">
            <w:pPr>
              <w:pStyle w:val="Heading1"/>
            </w:pPr>
            <w:r>
              <w:rPr>
                <w:caps w:val="0"/>
              </w:rPr>
              <w:t>Skills</w:t>
            </w:r>
          </w:p>
          <w:p w14:paraId="39839397" w14:textId="159F4FB8" w:rsidR="00CE7496" w:rsidRDefault="004549B4" w:rsidP="00CD4AD6">
            <w:r>
              <w:t>SQL(MySQL)</w:t>
            </w:r>
            <w:r w:rsidR="004A32BC">
              <w:t>,</w:t>
            </w:r>
          </w:p>
          <w:p w14:paraId="7BDFAC73" w14:textId="2892E07D" w:rsidR="004A32BC" w:rsidRDefault="004A32BC" w:rsidP="00CD4AD6">
            <w:r>
              <w:t>C,</w:t>
            </w:r>
          </w:p>
          <w:p w14:paraId="0F261806" w14:textId="0B3F29B7" w:rsidR="004A32BC" w:rsidRDefault="004A32BC" w:rsidP="00CD4AD6">
            <w:r>
              <w:t>Python,</w:t>
            </w:r>
          </w:p>
          <w:p w14:paraId="7A40BC6A" w14:textId="059D11FB" w:rsidR="004A32BC" w:rsidRDefault="004A32BC" w:rsidP="00CD4AD6">
            <w:r>
              <w:t>Java</w:t>
            </w:r>
            <w:r w:rsidR="00E607C3">
              <w:t>,</w:t>
            </w:r>
          </w:p>
          <w:p w14:paraId="0B238265" w14:textId="4F4693BA" w:rsidR="00BB316B" w:rsidRDefault="00E607C3" w:rsidP="00D54D03">
            <w:r>
              <w:t>MS Office tools.</w:t>
            </w:r>
          </w:p>
          <w:p w14:paraId="5DEA06C2" w14:textId="77777777" w:rsidR="004D1B93" w:rsidRDefault="004D1B93" w:rsidP="00CD4AD6">
            <w:pPr>
              <w:pStyle w:val="Heading1"/>
            </w:pPr>
          </w:p>
          <w:p w14:paraId="095B9878" w14:textId="32045AB6" w:rsidR="00CE7496" w:rsidRDefault="00BB316B" w:rsidP="00D54D03">
            <w:pPr>
              <w:pStyle w:val="Heading1"/>
            </w:pPr>
            <w:r>
              <w:t>INTERESTS</w:t>
            </w:r>
          </w:p>
          <w:p w14:paraId="34C80538" w14:textId="4AB8DA99" w:rsidR="00CE7496" w:rsidRDefault="00E60713" w:rsidP="00CD4AD6">
            <w:r>
              <w:t>Art,</w:t>
            </w:r>
          </w:p>
          <w:p w14:paraId="7719B275" w14:textId="30A7021D" w:rsidR="00CE7496" w:rsidRDefault="00E60713" w:rsidP="00CD4AD6">
            <w:r>
              <w:t>Travel,</w:t>
            </w:r>
          </w:p>
          <w:p w14:paraId="7A8F19FC" w14:textId="371D2751" w:rsidR="00E60713" w:rsidRDefault="00160773" w:rsidP="00CD4AD6">
            <w:r>
              <w:t>Sports,</w:t>
            </w:r>
          </w:p>
          <w:p w14:paraId="503F2845" w14:textId="23A614FE" w:rsidR="00F327BA" w:rsidRDefault="00F327BA" w:rsidP="00CD4AD6">
            <w:r>
              <w:t>Music.</w:t>
            </w:r>
          </w:p>
          <w:p w14:paraId="787D079D" w14:textId="653B16E3" w:rsidR="00E60713" w:rsidRPr="00CE7496" w:rsidRDefault="00E60713" w:rsidP="00CD4AD6"/>
        </w:tc>
        <w:tc>
          <w:tcPr>
            <w:tcW w:w="330" w:type="dxa"/>
            <w:tcBorders>
              <w:left w:val="single" w:sz="8" w:space="0" w:color="D8BCA4" w:themeColor="accent2" w:themeTint="99"/>
            </w:tcBorders>
          </w:tcPr>
          <w:p w14:paraId="6F99FCCE" w14:textId="77777777" w:rsidR="00CE7496" w:rsidRDefault="00CE7496" w:rsidP="0033248B"/>
        </w:tc>
        <w:tc>
          <w:tcPr>
            <w:tcW w:w="6277" w:type="dxa"/>
            <w:tcBorders>
              <w:top w:val="single" w:sz="8" w:space="0" w:color="D8BCA4" w:themeColor="accent2" w:themeTint="99"/>
            </w:tcBorders>
          </w:tcPr>
          <w:p w14:paraId="677FBF51" w14:textId="77777777" w:rsidR="00996A30" w:rsidRDefault="00996A30" w:rsidP="0033248B"/>
          <w:p w14:paraId="3F78A650" w14:textId="75B3A548" w:rsidR="00996A30" w:rsidRDefault="00996A30" w:rsidP="0033248B"/>
          <w:p w14:paraId="0268B708" w14:textId="5D70233A" w:rsidR="00996A30" w:rsidRDefault="0057021F" w:rsidP="00996A30">
            <w:pPr>
              <w:pStyle w:val="Heading1"/>
            </w:pPr>
            <w:r>
              <w:t>CERTIFICA</w:t>
            </w:r>
            <w:r w:rsidR="002234BD">
              <w:t>te</w:t>
            </w:r>
            <w:r w:rsidR="00996A30">
              <w:t>(S)</w:t>
            </w:r>
          </w:p>
          <w:p w14:paraId="1FE389EE" w14:textId="45BC8157" w:rsidR="00C8293C" w:rsidRDefault="00F21B4B" w:rsidP="002234BD">
            <w:pPr>
              <w:pStyle w:val="ListParagraph"/>
              <w:numPr>
                <w:ilvl w:val="0"/>
                <w:numId w:val="5"/>
              </w:numPr>
            </w:pPr>
            <w:r>
              <w:t>Pyt</w:t>
            </w:r>
            <w:r w:rsidR="00A20A44">
              <w:t>hon for Data Science (NPTEL),</w:t>
            </w:r>
          </w:p>
          <w:p w14:paraId="75B7EF9E" w14:textId="279FFBA3" w:rsidR="00A20A44" w:rsidRDefault="009F61F6" w:rsidP="002234BD">
            <w:pPr>
              <w:pStyle w:val="ListParagraph"/>
              <w:numPr>
                <w:ilvl w:val="0"/>
                <w:numId w:val="5"/>
              </w:numPr>
            </w:pPr>
            <w:r>
              <w:t>Programming,</w:t>
            </w:r>
            <w:r w:rsidR="003249ED">
              <w:t xml:space="preserve"> Data Structures and Algorithms using Python</w:t>
            </w:r>
            <w:r>
              <w:t xml:space="preserve"> (NPTEL)</w:t>
            </w:r>
            <w:r w:rsidR="003249ED">
              <w:t>,</w:t>
            </w:r>
          </w:p>
          <w:p w14:paraId="0F08B11E" w14:textId="69487DDE" w:rsidR="009F61F6" w:rsidRDefault="00E5398C" w:rsidP="002234BD">
            <w:pPr>
              <w:pStyle w:val="ListParagraph"/>
              <w:numPr>
                <w:ilvl w:val="0"/>
                <w:numId w:val="5"/>
              </w:numPr>
            </w:pPr>
            <w:r>
              <w:t>Programming in C</w:t>
            </w:r>
            <w:r w:rsidR="00077027">
              <w:t>,</w:t>
            </w:r>
          </w:p>
          <w:p w14:paraId="4F7A1115" w14:textId="28C772DA" w:rsidR="00C8293C" w:rsidRDefault="00077027" w:rsidP="002234BD">
            <w:pPr>
              <w:pStyle w:val="ListParagraph"/>
              <w:numPr>
                <w:ilvl w:val="0"/>
                <w:numId w:val="5"/>
              </w:numPr>
            </w:pPr>
            <w:r>
              <w:t>Programming Fundamentals using Python.</w:t>
            </w:r>
          </w:p>
          <w:p w14:paraId="02555E7B" w14:textId="77777777" w:rsidR="00C8293C" w:rsidRDefault="00C8293C" w:rsidP="00C8293C"/>
          <w:p w14:paraId="0F9678B2" w14:textId="77777777" w:rsidR="00C8293C" w:rsidRDefault="00C8293C" w:rsidP="00C8293C"/>
          <w:p w14:paraId="2E02DBBE" w14:textId="4878CD7E" w:rsidR="00C8293C" w:rsidRDefault="003147AC" w:rsidP="00C8293C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  <w:r w:rsidRPr="003147AC">
              <w:rPr>
                <w:rFonts w:ascii="Book Antiqua" w:hAnsi="Book Antiqua"/>
                <w:b/>
                <w:bCs/>
                <w:sz w:val="28"/>
                <w:szCs w:val="28"/>
              </w:rPr>
              <w:t>PROJECTS</w:t>
            </w:r>
          </w:p>
          <w:p w14:paraId="0DC1C1D3" w14:textId="7FC65D1B" w:rsidR="005F5564" w:rsidRPr="002234BD" w:rsidRDefault="006C3CA9" w:rsidP="002234BD">
            <w:pPr>
              <w:pStyle w:val="ListParagraph"/>
              <w:numPr>
                <w:ilvl w:val="0"/>
                <w:numId w:val="7"/>
              </w:numPr>
              <w:ind w:left="453" w:hanging="93"/>
              <w:rPr>
                <w:rFonts w:cstheme="minorHAnsi"/>
                <w:szCs w:val="20"/>
              </w:rPr>
            </w:pPr>
            <w:r w:rsidRPr="002234BD">
              <w:rPr>
                <w:rFonts w:cstheme="minorHAnsi"/>
                <w:szCs w:val="20"/>
              </w:rPr>
              <w:t>Steering Wheel Grip Detection (in progress</w:t>
            </w:r>
            <w:r w:rsidR="00DE530D" w:rsidRPr="002234BD">
              <w:rPr>
                <w:rFonts w:cstheme="minorHAnsi"/>
                <w:szCs w:val="20"/>
              </w:rPr>
              <w:t>):</w:t>
            </w:r>
          </w:p>
          <w:p w14:paraId="5F12F2F7" w14:textId="3BE779CD" w:rsidR="000C06F7" w:rsidRPr="002234BD" w:rsidRDefault="002234BD" w:rsidP="002234BD">
            <w:pPr>
              <w:ind w:left="360"/>
              <w:rPr>
                <w:rFonts w:cstheme="minorHAnsi"/>
                <w:szCs w:val="20"/>
              </w:rPr>
            </w:pPr>
            <w:r w:rsidRPr="002234BD">
              <w:rPr>
                <w:rFonts w:cstheme="minorHAnsi"/>
                <w:szCs w:val="20"/>
              </w:rPr>
              <w:t>Developing</w:t>
            </w:r>
            <w:r w:rsidR="00EF55BE" w:rsidRPr="002234BD">
              <w:rPr>
                <w:rFonts w:cstheme="minorHAnsi"/>
                <w:szCs w:val="20"/>
              </w:rPr>
              <w:t xml:space="preserve"> an AI model to classify grip pressure using </w:t>
            </w:r>
            <w:r w:rsidR="00DE530D" w:rsidRPr="002234BD">
              <w:rPr>
                <w:rFonts w:cstheme="minorHAnsi"/>
                <w:szCs w:val="20"/>
              </w:rPr>
              <w:t>datasets; working</w:t>
            </w:r>
            <w:r w:rsidR="000C09DE" w:rsidRPr="002234BD">
              <w:rPr>
                <w:rFonts w:cstheme="minorHAnsi"/>
                <w:szCs w:val="20"/>
              </w:rPr>
              <w:t xml:space="preserve"> on app integration and dataset storage.</w:t>
            </w:r>
          </w:p>
          <w:p w14:paraId="61A2A525" w14:textId="77777777" w:rsidR="0017620F" w:rsidRDefault="0017620F" w:rsidP="002234BD">
            <w:pPr>
              <w:ind w:left="453" w:hanging="93"/>
              <w:rPr>
                <w:rFonts w:cstheme="minorHAnsi"/>
                <w:szCs w:val="20"/>
              </w:rPr>
            </w:pPr>
          </w:p>
          <w:p w14:paraId="07EEE44A" w14:textId="0E6CEB4C" w:rsidR="0017620F" w:rsidRPr="002234BD" w:rsidRDefault="00E3080C" w:rsidP="002234BD">
            <w:pPr>
              <w:pStyle w:val="ListParagraph"/>
              <w:numPr>
                <w:ilvl w:val="0"/>
                <w:numId w:val="7"/>
              </w:numPr>
              <w:ind w:left="453" w:hanging="93"/>
              <w:rPr>
                <w:rFonts w:cstheme="minorHAnsi"/>
                <w:szCs w:val="20"/>
              </w:rPr>
            </w:pPr>
            <w:r w:rsidRPr="002234BD">
              <w:rPr>
                <w:rFonts w:cstheme="minorHAnsi"/>
                <w:szCs w:val="20"/>
              </w:rPr>
              <w:t>Mad Libs Game – Python Tkinter GUI</w:t>
            </w:r>
          </w:p>
          <w:p w14:paraId="166C509E" w14:textId="4D18276A" w:rsidR="00E3080C" w:rsidRPr="002234BD" w:rsidRDefault="00F941F8" w:rsidP="002234BD">
            <w:pPr>
              <w:ind w:left="360"/>
              <w:rPr>
                <w:rFonts w:cstheme="minorHAnsi"/>
                <w:szCs w:val="20"/>
              </w:rPr>
            </w:pPr>
            <w:r w:rsidRPr="002234BD">
              <w:rPr>
                <w:rFonts w:cstheme="minorHAnsi"/>
                <w:szCs w:val="20"/>
              </w:rPr>
              <w:t>Built a fun word game with a GUI using Python Tkinter</w:t>
            </w:r>
            <w:r w:rsidR="00623224" w:rsidRPr="002234BD">
              <w:rPr>
                <w:rFonts w:cstheme="minorHAnsi"/>
                <w:szCs w:val="20"/>
              </w:rPr>
              <w:t xml:space="preserve">. </w:t>
            </w:r>
          </w:p>
          <w:p w14:paraId="25938DDB" w14:textId="36EDA34C" w:rsidR="00996A30" w:rsidRDefault="00996A30" w:rsidP="0033248B"/>
        </w:tc>
      </w:tr>
    </w:tbl>
    <w:p w14:paraId="62BD891B" w14:textId="77777777" w:rsidR="004F03F5" w:rsidRPr="004F03F5" w:rsidRDefault="004F03F5" w:rsidP="0002353C"/>
    <w:sectPr w:rsidR="004F03F5" w:rsidRPr="004F03F5" w:rsidSect="009059C1">
      <w:pgSz w:w="12240" w:h="15840" w:code="1"/>
      <w:pgMar w:top="284" w:right="1080" w:bottom="56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E8383" w14:textId="77777777" w:rsidR="007B08DD" w:rsidRDefault="007B08DD" w:rsidP="00F316AD">
      <w:r>
        <w:separator/>
      </w:r>
    </w:p>
  </w:endnote>
  <w:endnote w:type="continuationSeparator" w:id="0">
    <w:p w14:paraId="0CA539FC" w14:textId="77777777" w:rsidR="007B08DD" w:rsidRDefault="007B08DD" w:rsidP="00F316AD">
      <w:r>
        <w:continuationSeparator/>
      </w:r>
    </w:p>
  </w:endnote>
  <w:endnote w:type="continuationNotice" w:id="1">
    <w:p w14:paraId="681B4806" w14:textId="77777777" w:rsidR="007B08DD" w:rsidRDefault="007B08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620E4" w14:textId="77777777" w:rsidR="007B08DD" w:rsidRDefault="007B08DD" w:rsidP="00F316AD">
      <w:r>
        <w:separator/>
      </w:r>
    </w:p>
  </w:footnote>
  <w:footnote w:type="continuationSeparator" w:id="0">
    <w:p w14:paraId="2F43CBCD" w14:textId="77777777" w:rsidR="007B08DD" w:rsidRDefault="007B08DD" w:rsidP="00F316AD">
      <w:r>
        <w:continuationSeparator/>
      </w:r>
    </w:p>
  </w:footnote>
  <w:footnote w:type="continuationNotice" w:id="1">
    <w:p w14:paraId="0C3A03B3" w14:textId="77777777" w:rsidR="007B08DD" w:rsidRDefault="007B08D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450A8"/>
    <w:multiLevelType w:val="hybridMultilevel"/>
    <w:tmpl w:val="237CA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10105"/>
    <w:multiLevelType w:val="hybridMultilevel"/>
    <w:tmpl w:val="1EB09D72"/>
    <w:lvl w:ilvl="0" w:tplc="2DF0ABD2">
      <w:start w:val="1"/>
      <w:numFmt w:val="bullet"/>
      <w:pStyle w:val="Style2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A2497"/>
    <w:multiLevelType w:val="hybridMultilevel"/>
    <w:tmpl w:val="F35A79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52FAB"/>
    <w:multiLevelType w:val="hybridMultilevel"/>
    <w:tmpl w:val="A9386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03AA56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249B8"/>
    <w:multiLevelType w:val="hybridMultilevel"/>
    <w:tmpl w:val="F3883914"/>
    <w:lvl w:ilvl="0" w:tplc="28C456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35574"/>
    <w:multiLevelType w:val="multilevel"/>
    <w:tmpl w:val="B69615D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1376D"/>
    <w:multiLevelType w:val="hybridMultilevel"/>
    <w:tmpl w:val="B63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375124">
    <w:abstractNumId w:val="6"/>
  </w:num>
  <w:num w:numId="2" w16cid:durableId="422535719">
    <w:abstractNumId w:val="1"/>
  </w:num>
  <w:num w:numId="3" w16cid:durableId="1810049275">
    <w:abstractNumId w:val="5"/>
  </w:num>
  <w:num w:numId="4" w16cid:durableId="1630547527">
    <w:abstractNumId w:val="0"/>
  </w:num>
  <w:num w:numId="5" w16cid:durableId="1631549069">
    <w:abstractNumId w:val="4"/>
  </w:num>
  <w:num w:numId="6" w16cid:durableId="1136874876">
    <w:abstractNumId w:val="3"/>
  </w:num>
  <w:num w:numId="7" w16cid:durableId="1131023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30"/>
    <w:rsid w:val="00000AEC"/>
    <w:rsid w:val="0002353C"/>
    <w:rsid w:val="000238CE"/>
    <w:rsid w:val="000453C1"/>
    <w:rsid w:val="00064602"/>
    <w:rsid w:val="00065553"/>
    <w:rsid w:val="00077027"/>
    <w:rsid w:val="000C06F7"/>
    <w:rsid w:val="000C09DE"/>
    <w:rsid w:val="000E1D44"/>
    <w:rsid w:val="000E2FE1"/>
    <w:rsid w:val="00137C2D"/>
    <w:rsid w:val="00145D15"/>
    <w:rsid w:val="0015252B"/>
    <w:rsid w:val="00155FE4"/>
    <w:rsid w:val="00160773"/>
    <w:rsid w:val="0016696C"/>
    <w:rsid w:val="001755F8"/>
    <w:rsid w:val="0017620F"/>
    <w:rsid w:val="00186FDF"/>
    <w:rsid w:val="00194350"/>
    <w:rsid w:val="001A2429"/>
    <w:rsid w:val="001A4DBF"/>
    <w:rsid w:val="001B744B"/>
    <w:rsid w:val="001C4A17"/>
    <w:rsid w:val="0020696E"/>
    <w:rsid w:val="00210701"/>
    <w:rsid w:val="002234BD"/>
    <w:rsid w:val="002356A2"/>
    <w:rsid w:val="00237AED"/>
    <w:rsid w:val="00260B1C"/>
    <w:rsid w:val="00271A16"/>
    <w:rsid w:val="002745A5"/>
    <w:rsid w:val="00280DBB"/>
    <w:rsid w:val="00294052"/>
    <w:rsid w:val="0029770D"/>
    <w:rsid w:val="002A5A1F"/>
    <w:rsid w:val="002B71C3"/>
    <w:rsid w:val="002D12DA"/>
    <w:rsid w:val="002D638C"/>
    <w:rsid w:val="002E116B"/>
    <w:rsid w:val="002E654A"/>
    <w:rsid w:val="003019B2"/>
    <w:rsid w:val="00311FD2"/>
    <w:rsid w:val="003147AC"/>
    <w:rsid w:val="003220F2"/>
    <w:rsid w:val="003249ED"/>
    <w:rsid w:val="0033248B"/>
    <w:rsid w:val="003334FA"/>
    <w:rsid w:val="0034688D"/>
    <w:rsid w:val="00366C2A"/>
    <w:rsid w:val="003A08F7"/>
    <w:rsid w:val="003E7565"/>
    <w:rsid w:val="003F2D42"/>
    <w:rsid w:val="003F5F80"/>
    <w:rsid w:val="0040233B"/>
    <w:rsid w:val="00403965"/>
    <w:rsid w:val="00404810"/>
    <w:rsid w:val="004332D2"/>
    <w:rsid w:val="00446803"/>
    <w:rsid w:val="004549B4"/>
    <w:rsid w:val="00471FD0"/>
    <w:rsid w:val="00481994"/>
    <w:rsid w:val="004A32BC"/>
    <w:rsid w:val="004B5F10"/>
    <w:rsid w:val="004D1B93"/>
    <w:rsid w:val="004F03F5"/>
    <w:rsid w:val="004F36A5"/>
    <w:rsid w:val="004F531F"/>
    <w:rsid w:val="00511A6E"/>
    <w:rsid w:val="00537645"/>
    <w:rsid w:val="005630CF"/>
    <w:rsid w:val="0057021F"/>
    <w:rsid w:val="0057534A"/>
    <w:rsid w:val="00597AD7"/>
    <w:rsid w:val="005B2B4D"/>
    <w:rsid w:val="005F5564"/>
    <w:rsid w:val="00605A5B"/>
    <w:rsid w:val="00610D47"/>
    <w:rsid w:val="00611CD0"/>
    <w:rsid w:val="00623224"/>
    <w:rsid w:val="00647AEF"/>
    <w:rsid w:val="00647EE2"/>
    <w:rsid w:val="00692B82"/>
    <w:rsid w:val="006B0A52"/>
    <w:rsid w:val="006C3CA9"/>
    <w:rsid w:val="006C60E6"/>
    <w:rsid w:val="006E70D3"/>
    <w:rsid w:val="006E7C8A"/>
    <w:rsid w:val="007025E5"/>
    <w:rsid w:val="007127A0"/>
    <w:rsid w:val="007302D3"/>
    <w:rsid w:val="00751FC2"/>
    <w:rsid w:val="0077743A"/>
    <w:rsid w:val="007A2D35"/>
    <w:rsid w:val="007A3D57"/>
    <w:rsid w:val="007A7335"/>
    <w:rsid w:val="007B08DD"/>
    <w:rsid w:val="007B0F94"/>
    <w:rsid w:val="007B3957"/>
    <w:rsid w:val="007B6DBE"/>
    <w:rsid w:val="007C529B"/>
    <w:rsid w:val="007C791F"/>
    <w:rsid w:val="00806BED"/>
    <w:rsid w:val="0084513D"/>
    <w:rsid w:val="0084569D"/>
    <w:rsid w:val="0084757D"/>
    <w:rsid w:val="00872693"/>
    <w:rsid w:val="00872A76"/>
    <w:rsid w:val="008A01CE"/>
    <w:rsid w:val="008B6E66"/>
    <w:rsid w:val="008C5144"/>
    <w:rsid w:val="008D0091"/>
    <w:rsid w:val="008D0F44"/>
    <w:rsid w:val="009059C1"/>
    <w:rsid w:val="009079F3"/>
    <w:rsid w:val="00927425"/>
    <w:rsid w:val="0093261E"/>
    <w:rsid w:val="009538EE"/>
    <w:rsid w:val="00966A7E"/>
    <w:rsid w:val="00996A30"/>
    <w:rsid w:val="009A7E48"/>
    <w:rsid w:val="009B0F60"/>
    <w:rsid w:val="009C0059"/>
    <w:rsid w:val="009C0C11"/>
    <w:rsid w:val="009D1B58"/>
    <w:rsid w:val="009F61F6"/>
    <w:rsid w:val="009F6F67"/>
    <w:rsid w:val="00A005D6"/>
    <w:rsid w:val="00A03035"/>
    <w:rsid w:val="00A10C09"/>
    <w:rsid w:val="00A125E9"/>
    <w:rsid w:val="00A134EE"/>
    <w:rsid w:val="00A1694C"/>
    <w:rsid w:val="00A20A44"/>
    <w:rsid w:val="00A23870"/>
    <w:rsid w:val="00A24B78"/>
    <w:rsid w:val="00A63F8D"/>
    <w:rsid w:val="00A76A25"/>
    <w:rsid w:val="00A77921"/>
    <w:rsid w:val="00AA3EF7"/>
    <w:rsid w:val="00AC0430"/>
    <w:rsid w:val="00B43A54"/>
    <w:rsid w:val="00B471FA"/>
    <w:rsid w:val="00B54472"/>
    <w:rsid w:val="00B575FB"/>
    <w:rsid w:val="00B823A8"/>
    <w:rsid w:val="00BB316B"/>
    <w:rsid w:val="00BC2AB2"/>
    <w:rsid w:val="00BE11A7"/>
    <w:rsid w:val="00BF7B29"/>
    <w:rsid w:val="00C064CA"/>
    <w:rsid w:val="00C1095A"/>
    <w:rsid w:val="00C36587"/>
    <w:rsid w:val="00C55791"/>
    <w:rsid w:val="00C55D85"/>
    <w:rsid w:val="00C8293C"/>
    <w:rsid w:val="00C91941"/>
    <w:rsid w:val="00CA2273"/>
    <w:rsid w:val="00CD008D"/>
    <w:rsid w:val="00CD4AD6"/>
    <w:rsid w:val="00CD50FD"/>
    <w:rsid w:val="00CD7F27"/>
    <w:rsid w:val="00CE2B1B"/>
    <w:rsid w:val="00CE36D3"/>
    <w:rsid w:val="00CE4EAB"/>
    <w:rsid w:val="00CE7496"/>
    <w:rsid w:val="00CF0931"/>
    <w:rsid w:val="00CF1FD7"/>
    <w:rsid w:val="00D05DEF"/>
    <w:rsid w:val="00D255E1"/>
    <w:rsid w:val="00D365FA"/>
    <w:rsid w:val="00D47124"/>
    <w:rsid w:val="00D54D03"/>
    <w:rsid w:val="00D834F0"/>
    <w:rsid w:val="00DC715A"/>
    <w:rsid w:val="00DD5D7B"/>
    <w:rsid w:val="00DE530D"/>
    <w:rsid w:val="00DE7CC5"/>
    <w:rsid w:val="00DF07DC"/>
    <w:rsid w:val="00DF13E0"/>
    <w:rsid w:val="00DF4BEE"/>
    <w:rsid w:val="00DF69D8"/>
    <w:rsid w:val="00E10F01"/>
    <w:rsid w:val="00E11608"/>
    <w:rsid w:val="00E3080C"/>
    <w:rsid w:val="00E33E0F"/>
    <w:rsid w:val="00E5398C"/>
    <w:rsid w:val="00E60713"/>
    <w:rsid w:val="00E607C3"/>
    <w:rsid w:val="00E61BAC"/>
    <w:rsid w:val="00E667D6"/>
    <w:rsid w:val="00E71C81"/>
    <w:rsid w:val="00E817E2"/>
    <w:rsid w:val="00E842E3"/>
    <w:rsid w:val="00E92B1B"/>
    <w:rsid w:val="00EA3415"/>
    <w:rsid w:val="00EB3739"/>
    <w:rsid w:val="00EE0571"/>
    <w:rsid w:val="00EE2991"/>
    <w:rsid w:val="00EE2BDB"/>
    <w:rsid w:val="00EF55BE"/>
    <w:rsid w:val="00F012B4"/>
    <w:rsid w:val="00F21B4B"/>
    <w:rsid w:val="00F316AD"/>
    <w:rsid w:val="00F327BA"/>
    <w:rsid w:val="00F42EBA"/>
    <w:rsid w:val="00F4501B"/>
    <w:rsid w:val="00F4615D"/>
    <w:rsid w:val="00F7416C"/>
    <w:rsid w:val="00F75510"/>
    <w:rsid w:val="00F91E10"/>
    <w:rsid w:val="00F941F8"/>
    <w:rsid w:val="00FB34EE"/>
    <w:rsid w:val="00FC78EE"/>
    <w:rsid w:val="00FE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015DA"/>
  <w15:chartTrackingRefBased/>
  <w15:docId w15:val="{FA294372-DEBB-4037-BD7A-CCC6B565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3248B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137C2D"/>
    <w:pPr>
      <w:spacing w:after="120"/>
      <w:outlineLvl w:val="0"/>
    </w:pPr>
    <w:rPr>
      <w:rFonts w:asciiTheme="majorHAnsi" w:hAnsiTheme="majorHAnsi"/>
      <w:b/>
      <w:caps/>
      <w:spacing w:val="30"/>
      <w:sz w:val="28"/>
    </w:rPr>
  </w:style>
  <w:style w:type="paragraph" w:styleId="Heading2">
    <w:name w:val="heading 2"/>
    <w:basedOn w:val="Normal"/>
    <w:next w:val="Normal"/>
    <w:link w:val="Heading2Char"/>
    <w:uiPriority w:val="3"/>
    <w:rsid w:val="00CE7496"/>
    <w:pPr>
      <w:outlineLvl w:val="1"/>
    </w:pPr>
    <w:rPr>
      <w:rFonts w:asciiTheme="majorHAnsi" w:hAnsiTheme="majorHAnsi"/>
      <w:caps/>
      <w:spacing w:val="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E7496"/>
    <w:pPr>
      <w:keepNext/>
      <w:keepLines/>
      <w:spacing w:before="120" w:after="120"/>
      <w:outlineLvl w:val="2"/>
    </w:pPr>
    <w:rPr>
      <w:rFonts w:eastAsiaTheme="majorEastAsia" w:cstheme="majorBidi"/>
      <w:color w:val="171B2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9A7E48"/>
    <w:tblPr/>
    <w:tcPr>
      <w:tcMar>
        <w:left w:w="288" w:type="dxa"/>
        <w:right w:w="115" w:type="dxa"/>
      </w:tcMar>
    </w:tcPr>
    <w:tblStylePr w:type="firstCol">
      <w:tblPr/>
      <w:tcPr>
        <w:tcBorders>
          <w:top w:val="nil"/>
          <w:left w:val="nil"/>
          <w:bottom w:val="nil"/>
          <w:right w:val="single" w:sz="8" w:space="0" w:color="D8BCA4" w:themeColor="accent2" w:themeTint="99"/>
          <w:insideH w:val="nil"/>
          <w:insideV w:val="nil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84569D"/>
    <w:pPr>
      <w:spacing w:line="240" w:lineRule="auto"/>
    </w:pPr>
    <w:rPr>
      <w:rFonts w:asciiTheme="majorHAnsi" w:hAnsiTheme="majorHAnsi" w:cs="Times New Roman (Body CS)"/>
      <w:caps/>
      <w:spacing w:val="30"/>
      <w:sz w:val="90"/>
    </w:rPr>
  </w:style>
  <w:style w:type="character" w:customStyle="1" w:styleId="TitleChar">
    <w:name w:val="Title Char"/>
    <w:basedOn w:val="DefaultParagraphFont"/>
    <w:link w:val="Title"/>
    <w:rsid w:val="0084569D"/>
    <w:rPr>
      <w:rFonts w:asciiTheme="majorHAnsi" w:hAnsiTheme="majorHAnsi" w:cs="Times New Roman (Body CS)"/>
      <w:caps/>
      <w:color w:val="404040" w:themeColor="text1" w:themeTint="BF"/>
      <w:spacing w:val="30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137C2D"/>
    <w:pPr>
      <w:spacing w:after="480"/>
    </w:pPr>
    <w:rPr>
      <w:rFonts w:cs="Times New Roman (Body CS)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137C2D"/>
    <w:rPr>
      <w:rFonts w:cs="Times New Roman (Body CS)"/>
      <w:caps/>
      <w:color w:val="404040" w:themeColor="text1" w:themeTint="BF"/>
      <w:spacing w:val="20"/>
      <w:sz w:val="32"/>
    </w:rPr>
  </w:style>
  <w:style w:type="character" w:customStyle="1" w:styleId="Heading1Char">
    <w:name w:val="Heading 1 Char"/>
    <w:basedOn w:val="DefaultParagraphFont"/>
    <w:link w:val="Heading1"/>
    <w:uiPriority w:val="2"/>
    <w:rsid w:val="00137C2D"/>
    <w:rPr>
      <w:rFonts w:asciiTheme="majorHAnsi" w:hAnsiTheme="majorHAnsi"/>
      <w:b/>
      <w:caps/>
      <w:color w:val="404040" w:themeColor="text1" w:themeTint="BF"/>
      <w:spacing w:val="30"/>
      <w:sz w:val="28"/>
    </w:rPr>
  </w:style>
  <w:style w:type="paragraph" w:customStyle="1" w:styleId="TextLeft">
    <w:name w:val="TextLeft"/>
    <w:basedOn w:val="Normal"/>
    <w:next w:val="Normal"/>
    <w:uiPriority w:val="4"/>
    <w:rsid w:val="00605A5B"/>
    <w:pPr>
      <w:jc w:val="right"/>
    </w:pPr>
    <w:rPr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E7496"/>
    <w:rPr>
      <w:rFonts w:asciiTheme="majorHAnsi" w:hAnsiTheme="majorHAnsi"/>
      <w:caps/>
      <w:color w:val="404040" w:themeColor="text1" w:themeTint="BF"/>
      <w:spacing w:val="6"/>
      <w:sz w:val="20"/>
    </w:rPr>
  </w:style>
  <w:style w:type="paragraph" w:customStyle="1" w:styleId="SmallText">
    <w:name w:val="SmallText"/>
    <w:basedOn w:val="Normal"/>
    <w:next w:val="Normal"/>
    <w:uiPriority w:val="6"/>
    <w:rsid w:val="00E842E3"/>
    <w:rPr>
      <w:rFonts w:ascii="Mangal" w:hAnsi="Mangal"/>
    </w:rPr>
  </w:style>
  <w:style w:type="paragraph" w:customStyle="1" w:styleId="Text-FlushLeft">
    <w:name w:val="Text - Flush Left"/>
    <w:basedOn w:val="Normal"/>
    <w:next w:val="Normal"/>
    <w:uiPriority w:val="5"/>
    <w:qFormat/>
    <w:rsid w:val="00065553"/>
    <w:rPr>
      <w:rFonts w:cs="Times New Roman (Body CS)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rsid w:val="00E842E3"/>
    <w:rPr>
      <w:rFonts w:ascii="Arial" w:hAnsi="Arial"/>
      <w:b/>
      <w:i w:val="0"/>
      <w:caps/>
      <w:smallCaps w:val="0"/>
      <w:color w:val="000000" w:themeColor="text1"/>
      <w:spacing w:val="10"/>
      <w:sz w:val="20"/>
    </w:rPr>
  </w:style>
  <w:style w:type="paragraph" w:styleId="ListParagraph">
    <w:name w:val="List Paragraph"/>
    <w:basedOn w:val="Normal"/>
    <w:uiPriority w:val="34"/>
    <w:semiHidden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E7496"/>
    <w:rPr>
      <w:rFonts w:eastAsiaTheme="majorEastAsia" w:cstheme="majorBidi"/>
      <w:color w:val="171B23" w:themeColor="accent1" w:themeShade="7F"/>
      <w:sz w:val="20"/>
    </w:rPr>
  </w:style>
  <w:style w:type="paragraph" w:customStyle="1" w:styleId="PlaceofWork">
    <w:name w:val="Place of Work"/>
    <w:basedOn w:val="Text-FlushLeft"/>
    <w:uiPriority w:val="7"/>
    <w:qFormat/>
    <w:rsid w:val="00065553"/>
    <w:pPr>
      <w:spacing w:before="80" w:after="160"/>
    </w:pPr>
  </w:style>
  <w:style w:type="paragraph" w:customStyle="1" w:styleId="Date-LeftColumn">
    <w:name w:val="Date - Left Column"/>
    <w:basedOn w:val="PlaceofWork"/>
    <w:uiPriority w:val="7"/>
    <w:rsid w:val="00000AEC"/>
    <w:pPr>
      <w:spacing w:after="0"/>
    </w:pPr>
  </w:style>
  <w:style w:type="table" w:customStyle="1" w:styleId="Style1">
    <w:name w:val="Style1"/>
    <w:basedOn w:val="TableNormal"/>
    <w:uiPriority w:val="99"/>
    <w:rsid w:val="00311FD2"/>
    <w:tblPr/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E8E0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11FD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1FD2"/>
    <w:rPr>
      <w:color w:val="605E5C"/>
      <w:shd w:val="clear" w:color="auto" w:fill="E1DFDD"/>
    </w:rPr>
  </w:style>
  <w:style w:type="paragraph" w:customStyle="1" w:styleId="Style2">
    <w:name w:val="Style2"/>
    <w:basedOn w:val="Text-FlushLeft"/>
    <w:uiPriority w:val="7"/>
    <w:qFormat/>
    <w:rsid w:val="00065553"/>
    <w:pPr>
      <w:numPr>
        <w:numId w:val="2"/>
      </w:numPr>
    </w:pPr>
  </w:style>
  <w:style w:type="paragraph" w:customStyle="1" w:styleId="Colleges">
    <w:name w:val="Colleges"/>
    <w:basedOn w:val="PlaceofWork"/>
    <w:uiPriority w:val="7"/>
    <w:qFormat/>
    <w:rsid w:val="009D1B58"/>
    <w:pPr>
      <w:spacing w:after="0"/>
    </w:pPr>
  </w:style>
  <w:style w:type="paragraph" w:customStyle="1" w:styleId="Lists">
    <w:name w:val="Lists"/>
    <w:basedOn w:val="Text-FlushLeft"/>
    <w:uiPriority w:val="7"/>
    <w:qFormat/>
    <w:rsid w:val="009C0C11"/>
    <w:pPr>
      <w:spacing w:line="320" w:lineRule="exact"/>
    </w:pPr>
  </w:style>
  <w:style w:type="numbering" w:customStyle="1" w:styleId="CurrentList1">
    <w:name w:val="Current List1"/>
    <w:uiPriority w:val="99"/>
    <w:rsid w:val="00065553"/>
    <w:pPr>
      <w:numPr>
        <w:numId w:val="3"/>
      </w:numPr>
    </w:pPr>
  </w:style>
  <w:style w:type="paragraph" w:customStyle="1" w:styleId="ImagePlaceholder">
    <w:name w:val="Image Placeholder"/>
    <w:basedOn w:val="Normal"/>
    <w:uiPriority w:val="7"/>
    <w:qFormat/>
    <w:rsid w:val="00A24B78"/>
    <w:pPr>
      <w:spacing w:line="120" w:lineRule="auto"/>
    </w:pPr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5B2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vijaya-raghavan-v" TargetMode="External"/><Relationship Id="rId5" Type="http://schemas.openxmlformats.org/officeDocument/2006/relationships/styles" Target="styles.xml"/><Relationship Id="rId10" Type="http://schemas.openxmlformats.org/officeDocument/2006/relationships/hyperlink" Target="mailto:vijayaraghavan2376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389384\AppData\Roaming\Microsoft\Templates\Attorney%20resume.dotx" TargetMode="External"/></Relationships>
</file>

<file path=word/theme/theme1.xml><?xml version="1.0" encoding="utf-8"?>
<a:theme xmlns:a="http://schemas.openxmlformats.org/drawingml/2006/main" name="ModernResume">
  <a:themeElements>
    <a:clrScheme name="Warm Neutral">
      <a:dk1>
        <a:srgbClr val="000000"/>
      </a:dk1>
      <a:lt1>
        <a:srgbClr val="FFFFFF"/>
      </a:lt1>
      <a:dk2>
        <a:srgbClr val="765F55"/>
      </a:dk2>
      <a:lt2>
        <a:srgbClr val="E7E6E6"/>
      </a:lt2>
      <a:accent1>
        <a:srgbClr val="2F3748"/>
      </a:accent1>
      <a:accent2>
        <a:srgbClr val="BE9168"/>
      </a:accent2>
      <a:accent3>
        <a:srgbClr val="A4AA80"/>
      </a:accent3>
      <a:accent4>
        <a:srgbClr val="D7B15C"/>
      </a:accent4>
      <a:accent5>
        <a:srgbClr val="638276"/>
      </a:accent5>
      <a:accent6>
        <a:srgbClr val="958B8B"/>
      </a:accent6>
      <a:hlink>
        <a:srgbClr val="0563C1"/>
      </a:hlink>
      <a:folHlink>
        <a:srgbClr val="954F72"/>
      </a:folHlink>
    </a:clrScheme>
    <a:fontScheme name="Custom 79">
      <a:majorFont>
        <a:latin typeface="Book Antiqu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5C8826-FAE8-45D8-8293-DB168F6514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AB396E-6226-4C7B-B1DD-E1047701B31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305926A-D910-4AE1-BBC9-5115B8B5BBE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Attorney resume</Template>
  <TotalTime>27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Neela (Contractor)</dc:creator>
  <cp:keywords/>
  <dc:description/>
  <cp:lastModifiedBy>V, Neela (Contractor)</cp:lastModifiedBy>
  <cp:revision>3</cp:revision>
  <dcterms:created xsi:type="dcterms:W3CDTF">2025-06-13T19:04:00Z</dcterms:created>
  <dcterms:modified xsi:type="dcterms:W3CDTF">2025-06-14T03:20:00Z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